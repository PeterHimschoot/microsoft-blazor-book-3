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3017" w14:textId="490FE8A9" w:rsidR="00BE682A" w:rsidRPr="00BE682A" w:rsidRDefault="00BE682A" w:rsidP="0023308F">
      <w:pPr>
        <w:pStyle w:val="ChapterNumber"/>
      </w:pPr>
      <w:r>
        <w:t>1</w:t>
      </w:r>
      <w:r w:rsidR="003A0C8E">
        <w:t>4</w:t>
      </w:r>
    </w:p>
    <w:p w14:paraId="36C1EF8E" w14:textId="21EC62BE" w:rsidR="003A0C8E" w:rsidRDefault="003A0C8E" w:rsidP="003A0C8E">
      <w:pPr>
        <w:pStyle w:val="ChapterTitle"/>
      </w:pPr>
      <w:r w:rsidRPr="003A0C8E">
        <w:t xml:space="preserve">Supporting Multiple Languages in your Blazor Application </w:t>
      </w:r>
    </w:p>
    <w:p w14:paraId="0F0A91DE" w14:textId="77777777" w:rsidR="003A0C8E" w:rsidRPr="003A0C8E" w:rsidRDefault="003A0C8E" w:rsidP="003A0C8E">
      <w:pPr>
        <w:pStyle w:val="BodyText"/>
      </w:pPr>
      <w:r w:rsidRPr="003A0C8E">
        <w:t>The web is a big place. So if you want to enlarge your applications reach you should consider supporting multiple languages. So how do you do this?</w:t>
      </w:r>
    </w:p>
    <w:p w14:paraId="0494CD79" w14:textId="77777777" w:rsidR="003A0C8E" w:rsidRPr="003A0C8E" w:rsidRDefault="003A0C8E" w:rsidP="003A0C8E">
      <w:pPr>
        <w:pStyle w:val="BodyText"/>
      </w:pPr>
    </w:p>
    <w:sectPr w:rsidR="003A0C8E" w:rsidRPr="003A0C8E" w:rsidSect="00625F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080" w:h="1440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DF62" w14:textId="77777777" w:rsidR="0024048F" w:rsidRDefault="0024048F" w:rsidP="00BE7597">
      <w:pPr>
        <w:spacing w:after="0" w:line="240" w:lineRule="auto"/>
      </w:pPr>
      <w:r>
        <w:separator/>
      </w:r>
    </w:p>
  </w:endnote>
  <w:endnote w:type="continuationSeparator" w:id="0">
    <w:p w14:paraId="7196C740" w14:textId="77777777" w:rsidR="0024048F" w:rsidRDefault="0024048F" w:rsidP="00BE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9595" w14:textId="77777777" w:rsidR="006E7CE5" w:rsidRDefault="006E7CE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E1CC" w14:textId="77777777" w:rsidR="006E7CE5" w:rsidRDefault="006E7CE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3217" w14:textId="77777777" w:rsidR="006E7CE5" w:rsidRDefault="006E7C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54932" w14:textId="77777777" w:rsidR="0024048F" w:rsidRDefault="0024048F" w:rsidP="00BE7597">
      <w:pPr>
        <w:spacing w:after="0" w:line="240" w:lineRule="auto"/>
      </w:pPr>
      <w:r>
        <w:separator/>
      </w:r>
    </w:p>
  </w:footnote>
  <w:footnote w:type="continuationSeparator" w:id="0">
    <w:p w14:paraId="5E8E38B3" w14:textId="77777777" w:rsidR="0024048F" w:rsidRDefault="0024048F" w:rsidP="00BE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EF51D" w14:textId="77777777" w:rsidR="006E7CE5" w:rsidRDefault="006E7CE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FFF3" w14:textId="77777777" w:rsidR="006E7CE5" w:rsidRDefault="006E7CE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AD61" w14:textId="77777777" w:rsidR="006E7CE5" w:rsidRDefault="006E7C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96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86ED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68C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B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3EC5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8B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EAA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A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8E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56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275A7"/>
    <w:multiLevelType w:val="hybridMultilevel"/>
    <w:tmpl w:val="C0B211D0"/>
    <w:lvl w:ilvl="0" w:tplc="DFE882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A4AD2"/>
    <w:multiLevelType w:val="hybridMultilevel"/>
    <w:tmpl w:val="2B605D7C"/>
    <w:lvl w:ilvl="0" w:tplc="EB6A021C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14086"/>
    <w:multiLevelType w:val="hybridMultilevel"/>
    <w:tmpl w:val="2370C0E6"/>
    <w:lvl w:ilvl="0" w:tplc="10304370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22"/>
    <w:rsid w:val="0001261A"/>
    <w:rsid w:val="00044A2D"/>
    <w:rsid w:val="0007782F"/>
    <w:rsid w:val="00084BBA"/>
    <w:rsid w:val="00086F97"/>
    <w:rsid w:val="00091B22"/>
    <w:rsid w:val="000A55AD"/>
    <w:rsid w:val="000C3DB3"/>
    <w:rsid w:val="000D32AA"/>
    <w:rsid w:val="000D4D4E"/>
    <w:rsid w:val="000E0C7E"/>
    <w:rsid w:val="000F4537"/>
    <w:rsid w:val="0011410E"/>
    <w:rsid w:val="00130280"/>
    <w:rsid w:val="00146262"/>
    <w:rsid w:val="001464D9"/>
    <w:rsid w:val="00147426"/>
    <w:rsid w:val="001614FD"/>
    <w:rsid w:val="00162E14"/>
    <w:rsid w:val="001638B9"/>
    <w:rsid w:val="001A430F"/>
    <w:rsid w:val="001A54DB"/>
    <w:rsid w:val="001B0633"/>
    <w:rsid w:val="001B5868"/>
    <w:rsid w:val="001C492B"/>
    <w:rsid w:val="001C5D3A"/>
    <w:rsid w:val="001D11AF"/>
    <w:rsid w:val="001D7457"/>
    <w:rsid w:val="00202A94"/>
    <w:rsid w:val="00203640"/>
    <w:rsid w:val="00203B50"/>
    <w:rsid w:val="00206949"/>
    <w:rsid w:val="00220255"/>
    <w:rsid w:val="00227268"/>
    <w:rsid w:val="00230E92"/>
    <w:rsid w:val="0023308F"/>
    <w:rsid w:val="00233288"/>
    <w:rsid w:val="002401BA"/>
    <w:rsid w:val="0024048F"/>
    <w:rsid w:val="002466DF"/>
    <w:rsid w:val="0028306B"/>
    <w:rsid w:val="0028472A"/>
    <w:rsid w:val="00287749"/>
    <w:rsid w:val="0029346A"/>
    <w:rsid w:val="002C6B79"/>
    <w:rsid w:val="002D1D42"/>
    <w:rsid w:val="002D5E26"/>
    <w:rsid w:val="002E1058"/>
    <w:rsid w:val="002E3C54"/>
    <w:rsid w:val="0031407D"/>
    <w:rsid w:val="003179CD"/>
    <w:rsid w:val="00325B79"/>
    <w:rsid w:val="003342EE"/>
    <w:rsid w:val="00341D88"/>
    <w:rsid w:val="00363D62"/>
    <w:rsid w:val="003677DC"/>
    <w:rsid w:val="00374034"/>
    <w:rsid w:val="00377C24"/>
    <w:rsid w:val="00384E94"/>
    <w:rsid w:val="003A0C8E"/>
    <w:rsid w:val="003B51A5"/>
    <w:rsid w:val="003C2082"/>
    <w:rsid w:val="003F1A78"/>
    <w:rsid w:val="003F40AF"/>
    <w:rsid w:val="003F7B39"/>
    <w:rsid w:val="00410992"/>
    <w:rsid w:val="00413C48"/>
    <w:rsid w:val="00424AC9"/>
    <w:rsid w:val="00441707"/>
    <w:rsid w:val="00441EBB"/>
    <w:rsid w:val="00451BE4"/>
    <w:rsid w:val="004550C4"/>
    <w:rsid w:val="00456CFE"/>
    <w:rsid w:val="00475EAB"/>
    <w:rsid w:val="00485011"/>
    <w:rsid w:val="00487E27"/>
    <w:rsid w:val="004A6AB8"/>
    <w:rsid w:val="004B7408"/>
    <w:rsid w:val="004D1EF1"/>
    <w:rsid w:val="004E1744"/>
    <w:rsid w:val="004F593B"/>
    <w:rsid w:val="00512961"/>
    <w:rsid w:val="0052597D"/>
    <w:rsid w:val="0053181A"/>
    <w:rsid w:val="0054311B"/>
    <w:rsid w:val="00552516"/>
    <w:rsid w:val="00557621"/>
    <w:rsid w:val="00557AB8"/>
    <w:rsid w:val="00560422"/>
    <w:rsid w:val="00560424"/>
    <w:rsid w:val="00565525"/>
    <w:rsid w:val="00591947"/>
    <w:rsid w:val="0059667F"/>
    <w:rsid w:val="005C173B"/>
    <w:rsid w:val="005C2B02"/>
    <w:rsid w:val="005C2FB5"/>
    <w:rsid w:val="005D1882"/>
    <w:rsid w:val="005F0B8F"/>
    <w:rsid w:val="005F2ABD"/>
    <w:rsid w:val="005F5E9C"/>
    <w:rsid w:val="006030D3"/>
    <w:rsid w:val="00606D3F"/>
    <w:rsid w:val="006071B3"/>
    <w:rsid w:val="006100D9"/>
    <w:rsid w:val="00625F4B"/>
    <w:rsid w:val="0063135C"/>
    <w:rsid w:val="00640A38"/>
    <w:rsid w:val="00643447"/>
    <w:rsid w:val="006553BC"/>
    <w:rsid w:val="00656AEC"/>
    <w:rsid w:val="00665927"/>
    <w:rsid w:val="00675A5B"/>
    <w:rsid w:val="00680C3A"/>
    <w:rsid w:val="0068557C"/>
    <w:rsid w:val="006A4810"/>
    <w:rsid w:val="006C2F39"/>
    <w:rsid w:val="006C3B9C"/>
    <w:rsid w:val="006E249A"/>
    <w:rsid w:val="006E7CE5"/>
    <w:rsid w:val="006F3BB9"/>
    <w:rsid w:val="007011AF"/>
    <w:rsid w:val="0071667B"/>
    <w:rsid w:val="007270AD"/>
    <w:rsid w:val="00730532"/>
    <w:rsid w:val="007538F9"/>
    <w:rsid w:val="007554C9"/>
    <w:rsid w:val="00766D89"/>
    <w:rsid w:val="00771CF2"/>
    <w:rsid w:val="00796F3B"/>
    <w:rsid w:val="007A2621"/>
    <w:rsid w:val="007A5664"/>
    <w:rsid w:val="007B3DA2"/>
    <w:rsid w:val="007C1193"/>
    <w:rsid w:val="007E0F80"/>
    <w:rsid w:val="007F3F4D"/>
    <w:rsid w:val="00805FAC"/>
    <w:rsid w:val="00811EEC"/>
    <w:rsid w:val="00822AF9"/>
    <w:rsid w:val="0082372A"/>
    <w:rsid w:val="00824F6F"/>
    <w:rsid w:val="00826BA2"/>
    <w:rsid w:val="00835772"/>
    <w:rsid w:val="00843B7D"/>
    <w:rsid w:val="008467F3"/>
    <w:rsid w:val="0086148A"/>
    <w:rsid w:val="0087372C"/>
    <w:rsid w:val="008819E9"/>
    <w:rsid w:val="00892EC7"/>
    <w:rsid w:val="008950E4"/>
    <w:rsid w:val="008A292A"/>
    <w:rsid w:val="008B19F7"/>
    <w:rsid w:val="008B7A42"/>
    <w:rsid w:val="008C4E64"/>
    <w:rsid w:val="008D787A"/>
    <w:rsid w:val="008F5CB6"/>
    <w:rsid w:val="008F7272"/>
    <w:rsid w:val="00906657"/>
    <w:rsid w:val="009078BE"/>
    <w:rsid w:val="00945F85"/>
    <w:rsid w:val="009474E1"/>
    <w:rsid w:val="00956AE5"/>
    <w:rsid w:val="00963FCC"/>
    <w:rsid w:val="00980AA2"/>
    <w:rsid w:val="00993A4F"/>
    <w:rsid w:val="009A5897"/>
    <w:rsid w:val="009B70D0"/>
    <w:rsid w:val="009C110C"/>
    <w:rsid w:val="009C388B"/>
    <w:rsid w:val="009C7EE0"/>
    <w:rsid w:val="009E539D"/>
    <w:rsid w:val="009E65C0"/>
    <w:rsid w:val="00A400FB"/>
    <w:rsid w:val="00A4221E"/>
    <w:rsid w:val="00A42DFF"/>
    <w:rsid w:val="00A53FA7"/>
    <w:rsid w:val="00A771EC"/>
    <w:rsid w:val="00A92DFD"/>
    <w:rsid w:val="00AD5241"/>
    <w:rsid w:val="00AF0E58"/>
    <w:rsid w:val="00AF5430"/>
    <w:rsid w:val="00B0061B"/>
    <w:rsid w:val="00B0277D"/>
    <w:rsid w:val="00B11044"/>
    <w:rsid w:val="00B1344F"/>
    <w:rsid w:val="00B1525B"/>
    <w:rsid w:val="00B203E8"/>
    <w:rsid w:val="00B204D5"/>
    <w:rsid w:val="00B30AB7"/>
    <w:rsid w:val="00B42A04"/>
    <w:rsid w:val="00B641D1"/>
    <w:rsid w:val="00B66A7E"/>
    <w:rsid w:val="00B81CF4"/>
    <w:rsid w:val="00B9611C"/>
    <w:rsid w:val="00BA3763"/>
    <w:rsid w:val="00BA5260"/>
    <w:rsid w:val="00BD0C42"/>
    <w:rsid w:val="00BD7A0E"/>
    <w:rsid w:val="00BE205C"/>
    <w:rsid w:val="00BE5D0C"/>
    <w:rsid w:val="00BE682A"/>
    <w:rsid w:val="00BE6E27"/>
    <w:rsid w:val="00BE7597"/>
    <w:rsid w:val="00BF61CC"/>
    <w:rsid w:val="00C026B8"/>
    <w:rsid w:val="00C0346B"/>
    <w:rsid w:val="00C07297"/>
    <w:rsid w:val="00C2154E"/>
    <w:rsid w:val="00C220A2"/>
    <w:rsid w:val="00C22C29"/>
    <w:rsid w:val="00C36311"/>
    <w:rsid w:val="00C42701"/>
    <w:rsid w:val="00C44ACF"/>
    <w:rsid w:val="00C74238"/>
    <w:rsid w:val="00CB047C"/>
    <w:rsid w:val="00CB2F8F"/>
    <w:rsid w:val="00CB3CCA"/>
    <w:rsid w:val="00CC0DDF"/>
    <w:rsid w:val="00CC7CCB"/>
    <w:rsid w:val="00CE3847"/>
    <w:rsid w:val="00CF4F18"/>
    <w:rsid w:val="00D10665"/>
    <w:rsid w:val="00D222DA"/>
    <w:rsid w:val="00D25D00"/>
    <w:rsid w:val="00D30321"/>
    <w:rsid w:val="00D328E4"/>
    <w:rsid w:val="00D4782F"/>
    <w:rsid w:val="00D63B6F"/>
    <w:rsid w:val="00D66D14"/>
    <w:rsid w:val="00D80C12"/>
    <w:rsid w:val="00D82D0A"/>
    <w:rsid w:val="00D85BD5"/>
    <w:rsid w:val="00D918AD"/>
    <w:rsid w:val="00D91A07"/>
    <w:rsid w:val="00DC3D74"/>
    <w:rsid w:val="00DD1C18"/>
    <w:rsid w:val="00DD22C0"/>
    <w:rsid w:val="00DD5F45"/>
    <w:rsid w:val="00DE7B2B"/>
    <w:rsid w:val="00DF3749"/>
    <w:rsid w:val="00E00B0D"/>
    <w:rsid w:val="00E02DDE"/>
    <w:rsid w:val="00E07483"/>
    <w:rsid w:val="00E145C7"/>
    <w:rsid w:val="00E24362"/>
    <w:rsid w:val="00E41C03"/>
    <w:rsid w:val="00E51D46"/>
    <w:rsid w:val="00E530EC"/>
    <w:rsid w:val="00E55773"/>
    <w:rsid w:val="00E62E9B"/>
    <w:rsid w:val="00E75D48"/>
    <w:rsid w:val="00E903A3"/>
    <w:rsid w:val="00E9277F"/>
    <w:rsid w:val="00E94205"/>
    <w:rsid w:val="00EC27A8"/>
    <w:rsid w:val="00ED224D"/>
    <w:rsid w:val="00ED52E9"/>
    <w:rsid w:val="00EF0FA4"/>
    <w:rsid w:val="00F10386"/>
    <w:rsid w:val="00F2205C"/>
    <w:rsid w:val="00F2522A"/>
    <w:rsid w:val="00F30F1F"/>
    <w:rsid w:val="00F32726"/>
    <w:rsid w:val="00F46C17"/>
    <w:rsid w:val="00F52BC8"/>
    <w:rsid w:val="00F604D5"/>
    <w:rsid w:val="00FA42F8"/>
    <w:rsid w:val="00FB1250"/>
    <w:rsid w:val="00FB37B4"/>
    <w:rsid w:val="00FB590C"/>
    <w:rsid w:val="00FB7D19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CD8F9"/>
  <w15:docId w15:val="{D7D0D96E-1568-4376-85C3-113223FA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9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3A0C8E"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 w:after="12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after="120" w:line="319" w:lineRule="auto"/>
    </w:pPr>
    <w:rPr>
      <w:rFonts w:ascii="Times New Roman" w:eastAsiaTheme="minorHAnsi" w:hAnsi="Times New Roman"/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9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spacing w:after="120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11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numPr>
        <w:numId w:val="13"/>
      </w:numPr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B11044"/>
    <w:pPr>
      <w:spacing w:after="120" w:line="240" w:lineRule="auto"/>
    </w:pPr>
    <w:rPr>
      <w:rFonts w:ascii="Times New Roman" w:eastAsiaTheme="minorHAnsi" w:hAnsi="Times New Roman"/>
      <w:sz w:val="20"/>
      <w:szCs w:val="20"/>
    </w:r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9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semiHidden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de\GitHub\Microsoft.Blazor.3rd\Docs\ApressTemplate_v3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9120-6359-46A8-B98D-0725FA83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ApressTemplate_v39.dotx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Himschoot</dc:creator>
  <cp:lastModifiedBy>Peter Himschoot</cp:lastModifiedBy>
  <cp:revision>2</cp:revision>
  <cp:lastPrinted>2015-01-01T21:40:00Z</cp:lastPrinted>
  <dcterms:created xsi:type="dcterms:W3CDTF">2021-07-16T13:38:00Z</dcterms:created>
  <dcterms:modified xsi:type="dcterms:W3CDTF">2021-07-16T13:40:00Z</dcterms:modified>
</cp:coreProperties>
</file>